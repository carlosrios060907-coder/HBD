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2B4A6" w14:textId="1AC9A435" w:rsidR="00BE7D30" w:rsidRDefault="00D2466E" w:rsidP="00D1577B">
      <w:r>
        <w:rPr>
          <w:noProof/>
        </w:rPr>
        <w:drawing>
          <wp:anchor distT="0" distB="0" distL="114300" distR="114300" simplePos="0" relativeHeight="251661312" behindDoc="0" locked="0" layoutInCell="1" allowOverlap="1" wp14:anchorId="28E7FC1E" wp14:editId="6ED62AAD">
            <wp:simplePos x="0" y="0"/>
            <wp:positionH relativeFrom="column">
              <wp:posOffset>7970520</wp:posOffset>
            </wp:positionH>
            <wp:positionV relativeFrom="paragraph">
              <wp:posOffset>5163820</wp:posOffset>
            </wp:positionV>
            <wp:extent cx="1294130" cy="1294130"/>
            <wp:effectExtent l="0" t="0" r="1270" b="1270"/>
            <wp:wrapTopAndBottom/>
            <wp:docPr id="149143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863" name="Imagen 1491438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49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41FD935A" wp14:editId="5D257442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10734675" cy="7781290"/>
                <wp:effectExtent l="0" t="0" r="9525" b="0"/>
                <wp:wrapNone/>
                <wp:docPr id="7" name="Grupo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675" cy="7781290"/>
                          <a:chOff x="0" y="0"/>
                          <a:chExt cx="10053205" cy="7780644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0053205" cy="7772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áfico 1"/>
                        <wpg:cNvGrpSpPr/>
                        <wpg:grpSpPr>
                          <a:xfrm>
                            <a:off x="7711440" y="0"/>
                            <a:ext cx="2340392" cy="7780644"/>
                            <a:chOff x="0" y="0"/>
                            <a:chExt cx="2340392" cy="7780644"/>
                          </a:xfrm>
                        </wpg:grpSpPr>
                        <wps:wsp>
                          <wps:cNvPr id="4" name="Forma libre: Forma 4"/>
                          <wps:cNvSpPr/>
                          <wps:spPr>
                            <a:xfrm>
                              <a:off x="0" y="0"/>
                              <a:ext cx="2340392" cy="5816794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0 h 5816794"/>
                                <a:gd name="connsiteX1" fmla="*/ 0 w 2340392"/>
                                <a:gd name="connsiteY1" fmla="*/ 0 h 5816794"/>
                                <a:gd name="connsiteX2" fmla="*/ 2340392 w 2340392"/>
                                <a:gd name="connsiteY2" fmla="*/ 5816794 h 58167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340392" h="5816794">
                                  <a:moveTo>
                                    <a:pt x="23403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340392" y="58167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0" y="3890322"/>
                              <a:ext cx="2340392" cy="3890322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3890322 h 3890322"/>
                                <a:gd name="connsiteX1" fmla="*/ 2340392 w 2340392"/>
                                <a:gd name="connsiteY1" fmla="*/ 1926472 h 3890322"/>
                                <a:gd name="connsiteX2" fmla="*/ 1565346 w 2340392"/>
                                <a:gd name="connsiteY2" fmla="*/ 0 h 3890322"/>
                                <a:gd name="connsiteX3" fmla="*/ 0 w 2340392"/>
                                <a:gd name="connsiteY3" fmla="*/ 3890322 h 38903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340392" h="3890322">
                                  <a:moveTo>
                                    <a:pt x="2340392" y="3890322"/>
                                  </a:moveTo>
                                  <a:lnTo>
                                    <a:pt x="2340392" y="1926472"/>
                                  </a:lnTo>
                                  <a:lnTo>
                                    <a:pt x="1565346" y="0"/>
                                  </a:lnTo>
                                  <a:lnTo>
                                    <a:pt x="0" y="3890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1565346" y="1963849"/>
                              <a:ext cx="775046" cy="3852944"/>
                            </a:xfrm>
                            <a:custGeom>
                              <a:avLst/>
                              <a:gdLst>
                                <a:gd name="connsiteX0" fmla="*/ 775046 w 775046"/>
                                <a:gd name="connsiteY0" fmla="*/ 0 h 3852944"/>
                                <a:gd name="connsiteX1" fmla="*/ 0 w 775046"/>
                                <a:gd name="connsiteY1" fmla="*/ 1926472 h 3852944"/>
                                <a:gd name="connsiteX2" fmla="*/ 775046 w 775046"/>
                                <a:gd name="connsiteY2" fmla="*/ 3852944 h 38529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75046" h="3852944">
                                  <a:moveTo>
                                    <a:pt x="775046" y="0"/>
                                  </a:moveTo>
                                  <a:lnTo>
                                    <a:pt x="0" y="1926472"/>
                                  </a:lnTo>
                                  <a:lnTo>
                                    <a:pt x="775046" y="38529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alpha val="20000"/>
                              </a:schemeClr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586BF" id="Grupo 7" o:spid="_x0000_s1026" alt="&quot;&quot;" style="position:absolute;margin-left:0;margin-top:-36pt;width:845.25pt;height:612.7pt;z-index:-251656192;mso-position-horizontal:left;mso-position-horizontal-relative:page;mso-width-relative:margin;mso-height-relative:margin" coordsize="100532,7780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">
                <v:rect id="Rectángulo 2" o:spid="_x0000_s1027" style="position:absolute;width:100532;height:7772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" fillcolor="#ece6e1 [3209]" stroked="f" strokeweight="2pt">
                  <v:stroke miterlimit="4"/>
                  <v:textbox inset="3pt,3pt,3pt,3pt"/>
                </v:rect>
                <v:group id="Gráfico 1" o:spid="_x0000_s1028" style="position:absolute;left:77114;width:23404;height:77806" coordsize="23403,778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">
                  <v:shape id="Forma libre: Forma 4" o:spid="_x0000_s1029" style="position:absolute;width:23403;height:58167;visibility:visible;mso-wrap-style:square;v-text-anchor:middle" coordsize="2340392,58167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" path="m2340392,l,,2340392,5816794,2340392,xe" fillcolor="#325070 [3204]" stroked="f" strokeweight=".35231mm">
                    <v:stroke joinstyle="miter"/>
                    <v:path arrowok="t" o:connecttype="custom" o:connectlocs="2340392,0;0,0;2340392,5816794" o:connectangles="0,0,0"/>
                  </v:shape>
                  <v:shape id="Forma libre: Forma 5" o:spid="_x0000_s1030" style="position:absolute;top:38903;width:23403;height:38903;visibility:visible;mso-wrap-style:square;v-text-anchor:middle" coordsize="2340392,389032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" path="m2340392,3890322r,-1963850l1565346,,,3890322r2340392,xe" fillcolor="#e7696e [3207]" stroked="f" strokeweight=".35231mm">
                    <v:stroke joinstyle="miter"/>
                    <v:path arrowok="t" o:connecttype="custom" o:connectlocs="2340392,3890322;2340392,1926472;1565346,0;0,3890322" o:connectangles="0,0,0,0"/>
                  </v:shape>
                  <v:shape id="Forma libre: Forma 6" o:spid="_x0000_s1031" style="position:absolute;left:15653;top:19638;width:7750;height:38529;visibility:visible;mso-wrap-style:square;v-text-anchor:middle" coordsize="775046,38529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" path="m775046,l,1926472,775046,3852944,775046,xe" fillcolor="#e7696e [3207]" stroked="f" strokeweight=".35231mm">
                    <v:fill opacity="13107f"/>
                    <v:stroke joinstyle="miter"/>
                    <v:path arrowok="t" o:connecttype="custom" o:connectlocs="775046,0;0,1926472;775046,3852944" o:connectangles="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Diseño de tabla"/>
      </w:tblPr>
      <w:tblGrid>
        <w:gridCol w:w="6478"/>
        <w:gridCol w:w="6472"/>
      </w:tblGrid>
      <w:tr w:rsidR="008E4196" w14:paraId="7DF7C29A" w14:textId="77777777" w:rsidTr="004A283F">
        <w:trPr>
          <w:trHeight w:val="4862"/>
        </w:trPr>
        <w:tc>
          <w:tcPr>
            <w:tcW w:w="5000" w:type="pct"/>
            <w:gridSpan w:val="2"/>
            <w:tcMar>
              <w:top w:w="576" w:type="dxa"/>
            </w:tcMar>
          </w:tcPr>
          <w:p w14:paraId="1E89439C" w14:textId="42F864BE" w:rsidR="008E4196" w:rsidRPr="00544B7A" w:rsidRDefault="00CE57B8" w:rsidP="00EB4F7B">
            <w:pPr>
              <w:pStyle w:val="Ttulo"/>
            </w:pPr>
            <w:r>
              <w:t>CERTIFICADO CON BECA EN EL EXTRANJERO</w:t>
            </w:r>
          </w:p>
          <w:p w14:paraId="12F38287" w14:textId="5346FAF9" w:rsidR="008E4196" w:rsidRPr="003211C6" w:rsidRDefault="00CE57B8" w:rsidP="00EB4F7B">
            <w:pPr>
              <w:pStyle w:val="Subttulo"/>
            </w:pPr>
            <w:r>
              <w:t xml:space="preserve">premios del instituto politecnico nacional </w:t>
            </w:r>
          </w:p>
          <w:p w14:paraId="22E33A21" w14:textId="005A078A" w:rsidR="008E4196" w:rsidRPr="00CE57B8" w:rsidRDefault="00CE57B8" w:rsidP="004968AF">
            <w:pPr>
              <w:pStyle w:val="Ttulo1"/>
              <w:rPr>
                <w:sz w:val="76"/>
                <w:szCs w:val="2"/>
              </w:rPr>
            </w:pPr>
            <w:r w:rsidRPr="00CE57B8">
              <w:rPr>
                <w:sz w:val="76"/>
                <w:szCs w:val="2"/>
              </w:rPr>
              <w:t>Rios Hernandez Carlos Daniel</w:t>
            </w:r>
          </w:p>
          <w:p w14:paraId="0239C99A" w14:textId="538A7124" w:rsidR="008E4196" w:rsidRPr="003211C6" w:rsidRDefault="00CE57B8" w:rsidP="00EB4F7B">
            <w:pPr>
              <w:pStyle w:val="Subttulo"/>
              <w:rPr>
                <w:szCs w:val="44"/>
              </w:rPr>
            </w:pPr>
            <w:r>
              <w:t>por su rendimiento excepcional en herramientas digitales basicas</w:t>
            </w:r>
          </w:p>
        </w:tc>
      </w:tr>
      <w:tr w:rsidR="008E4196" w14:paraId="21740287" w14:textId="77777777" w:rsidTr="008E4196">
        <w:tc>
          <w:tcPr>
            <w:tcW w:w="2501" w:type="pct"/>
          </w:tcPr>
          <w:p w14:paraId="297B5362" w14:textId="77777777" w:rsidR="0096743F" w:rsidRDefault="0096743F" w:rsidP="004968AF">
            <w:pPr>
              <w:pStyle w:val="Textoindependiente"/>
            </w:pPr>
          </w:p>
          <w:p w14:paraId="14679E0C" w14:textId="77777777" w:rsidR="0096743F" w:rsidRDefault="0096743F" w:rsidP="004968AF">
            <w:pPr>
              <w:pStyle w:val="Textoindependiente"/>
            </w:pPr>
          </w:p>
          <w:p w14:paraId="7D9C90CA" w14:textId="3027E726" w:rsidR="0096743F" w:rsidRDefault="0096743F" w:rsidP="004968AF">
            <w:pPr>
              <w:pStyle w:val="Textoindependiente"/>
            </w:pPr>
            <w:r>
              <w:t>------------------------------------------------</w:t>
            </w:r>
          </w:p>
          <w:p w14:paraId="12F6059E" w14:textId="1BE97AB0" w:rsidR="008E4196" w:rsidRPr="00544B7A" w:rsidRDefault="00CE57B8" w:rsidP="004968AF">
            <w:pPr>
              <w:pStyle w:val="Textoindependiente"/>
            </w:pPr>
            <w:r>
              <w:t>del prado lopez jovan profesor</w:t>
            </w:r>
          </w:p>
        </w:tc>
        <w:tc>
          <w:tcPr>
            <w:tcW w:w="2499" w:type="pct"/>
          </w:tcPr>
          <w:p w14:paraId="03424C41" w14:textId="77777777" w:rsidR="008E4196" w:rsidRPr="00544B7A" w:rsidRDefault="008E4196" w:rsidP="004968AF">
            <w:pPr>
              <w:pStyle w:val="Textoindependiente"/>
            </w:pPr>
          </w:p>
        </w:tc>
      </w:tr>
    </w:tbl>
    <w:p w14:paraId="7A91AF43" w14:textId="7DF7EF3B" w:rsidR="002915F2" w:rsidRDefault="002915F2" w:rsidP="004968AF">
      <w:pPr>
        <w:pStyle w:val="Textoindependiente"/>
      </w:pPr>
    </w:p>
    <w:sectPr w:rsidR="002915F2" w:rsidSect="00604E7E">
      <w:type w:val="continuous"/>
      <w:pgSz w:w="16838" w:h="11906" w:orient="landscape" w:code="9"/>
      <w:pgMar w:top="576" w:right="2880" w:bottom="360" w:left="1008" w:header="720" w:footer="720" w:gutter="0"/>
      <w:cols w:space="720"/>
      <w:noEndnote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35447" w14:textId="77777777" w:rsidR="006C6C6C" w:rsidRDefault="006C6C6C" w:rsidP="005D6385">
      <w:r>
        <w:separator/>
      </w:r>
    </w:p>
  </w:endnote>
  <w:endnote w:type="continuationSeparator" w:id="0">
    <w:p w14:paraId="681B3A8C" w14:textId="77777777" w:rsidR="006C6C6C" w:rsidRDefault="006C6C6C" w:rsidP="005D6385">
      <w:r>
        <w:continuationSeparator/>
      </w:r>
    </w:p>
  </w:endnote>
  <w:endnote w:type="continuationNotice" w:id="1">
    <w:p w14:paraId="1EE1B03A" w14:textId="77777777" w:rsidR="006C6C6C" w:rsidRDefault="006C6C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Bold">
    <w:altName w:val="Georgia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08B8C" w14:textId="77777777" w:rsidR="006C6C6C" w:rsidRDefault="006C6C6C" w:rsidP="005D6385">
      <w:r>
        <w:separator/>
      </w:r>
    </w:p>
  </w:footnote>
  <w:footnote w:type="continuationSeparator" w:id="0">
    <w:p w14:paraId="58E48C79" w14:textId="77777777" w:rsidR="006C6C6C" w:rsidRDefault="006C6C6C" w:rsidP="005D6385">
      <w:r>
        <w:continuationSeparator/>
      </w:r>
    </w:p>
  </w:footnote>
  <w:footnote w:type="continuationNotice" w:id="1">
    <w:p w14:paraId="0D1FD4E2" w14:textId="77777777" w:rsidR="006C6C6C" w:rsidRDefault="006C6C6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removePersonalInformation/>
  <w:removeDateAndTim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B8"/>
    <w:rsid w:val="00016A08"/>
    <w:rsid w:val="00064E07"/>
    <w:rsid w:val="000B199B"/>
    <w:rsid w:val="000B1BFC"/>
    <w:rsid w:val="000B6D33"/>
    <w:rsid w:val="000C2972"/>
    <w:rsid w:val="000E4DE9"/>
    <w:rsid w:val="00134F13"/>
    <w:rsid w:val="00161760"/>
    <w:rsid w:val="00170B05"/>
    <w:rsid w:val="001B649F"/>
    <w:rsid w:val="00210A3E"/>
    <w:rsid w:val="00212A5D"/>
    <w:rsid w:val="002512ED"/>
    <w:rsid w:val="002648E1"/>
    <w:rsid w:val="002873BA"/>
    <w:rsid w:val="002915F2"/>
    <w:rsid w:val="00293428"/>
    <w:rsid w:val="002A2892"/>
    <w:rsid w:val="002F52DE"/>
    <w:rsid w:val="003211C6"/>
    <w:rsid w:val="00345FAA"/>
    <w:rsid w:val="00360C85"/>
    <w:rsid w:val="0039109D"/>
    <w:rsid w:val="003A4561"/>
    <w:rsid w:val="003B0A1A"/>
    <w:rsid w:val="003C4180"/>
    <w:rsid w:val="003D6D6A"/>
    <w:rsid w:val="003E7EB9"/>
    <w:rsid w:val="004020B1"/>
    <w:rsid w:val="00410F33"/>
    <w:rsid w:val="00425CA5"/>
    <w:rsid w:val="00425D57"/>
    <w:rsid w:val="00443DE6"/>
    <w:rsid w:val="004463B5"/>
    <w:rsid w:val="0048442D"/>
    <w:rsid w:val="004968AF"/>
    <w:rsid w:val="004A283F"/>
    <w:rsid w:val="004D3F91"/>
    <w:rsid w:val="004F3C74"/>
    <w:rsid w:val="004F4AC6"/>
    <w:rsid w:val="005078F0"/>
    <w:rsid w:val="0052152D"/>
    <w:rsid w:val="0053238D"/>
    <w:rsid w:val="00532E46"/>
    <w:rsid w:val="00537BF8"/>
    <w:rsid w:val="00544B7A"/>
    <w:rsid w:val="005535B8"/>
    <w:rsid w:val="0055436A"/>
    <w:rsid w:val="005578C2"/>
    <w:rsid w:val="00580E87"/>
    <w:rsid w:val="005816D1"/>
    <w:rsid w:val="00583B2F"/>
    <w:rsid w:val="00597797"/>
    <w:rsid w:val="005C0573"/>
    <w:rsid w:val="005C1FC0"/>
    <w:rsid w:val="005C6AE5"/>
    <w:rsid w:val="005D6385"/>
    <w:rsid w:val="00602260"/>
    <w:rsid w:val="00604E7E"/>
    <w:rsid w:val="00610940"/>
    <w:rsid w:val="00630CEC"/>
    <w:rsid w:val="00646EA0"/>
    <w:rsid w:val="00666201"/>
    <w:rsid w:val="006855BB"/>
    <w:rsid w:val="00685C76"/>
    <w:rsid w:val="006A0391"/>
    <w:rsid w:val="006C6C6C"/>
    <w:rsid w:val="006F2756"/>
    <w:rsid w:val="00723533"/>
    <w:rsid w:val="00726991"/>
    <w:rsid w:val="00762238"/>
    <w:rsid w:val="00772282"/>
    <w:rsid w:val="0077396C"/>
    <w:rsid w:val="007951C3"/>
    <w:rsid w:val="00797E6B"/>
    <w:rsid w:val="007C7C1C"/>
    <w:rsid w:val="007D3CE1"/>
    <w:rsid w:val="007E7680"/>
    <w:rsid w:val="007F3437"/>
    <w:rsid w:val="007F3D75"/>
    <w:rsid w:val="00822A22"/>
    <w:rsid w:val="008324AF"/>
    <w:rsid w:val="008340AC"/>
    <w:rsid w:val="0083781A"/>
    <w:rsid w:val="0086698E"/>
    <w:rsid w:val="0087704C"/>
    <w:rsid w:val="008B037D"/>
    <w:rsid w:val="008B04FF"/>
    <w:rsid w:val="008E4196"/>
    <w:rsid w:val="008F1394"/>
    <w:rsid w:val="00917979"/>
    <w:rsid w:val="00930706"/>
    <w:rsid w:val="0093788F"/>
    <w:rsid w:val="0096743F"/>
    <w:rsid w:val="009B4D54"/>
    <w:rsid w:val="009B564D"/>
    <w:rsid w:val="009B7D09"/>
    <w:rsid w:val="009C183E"/>
    <w:rsid w:val="009D59F2"/>
    <w:rsid w:val="009F7645"/>
    <w:rsid w:val="00A04A87"/>
    <w:rsid w:val="00A126B0"/>
    <w:rsid w:val="00A33BA1"/>
    <w:rsid w:val="00A618F3"/>
    <w:rsid w:val="00A72908"/>
    <w:rsid w:val="00A77439"/>
    <w:rsid w:val="00A85CEE"/>
    <w:rsid w:val="00AB0109"/>
    <w:rsid w:val="00AB5F28"/>
    <w:rsid w:val="00AE378B"/>
    <w:rsid w:val="00AE624F"/>
    <w:rsid w:val="00AF4436"/>
    <w:rsid w:val="00B001CF"/>
    <w:rsid w:val="00B149A3"/>
    <w:rsid w:val="00B43E4B"/>
    <w:rsid w:val="00BA0D2B"/>
    <w:rsid w:val="00BA7C2E"/>
    <w:rsid w:val="00BE7D30"/>
    <w:rsid w:val="00C00F35"/>
    <w:rsid w:val="00C032DC"/>
    <w:rsid w:val="00C506CB"/>
    <w:rsid w:val="00CB5BE9"/>
    <w:rsid w:val="00CC79EA"/>
    <w:rsid w:val="00CD2F98"/>
    <w:rsid w:val="00CE57B8"/>
    <w:rsid w:val="00CF5EFC"/>
    <w:rsid w:val="00D1577B"/>
    <w:rsid w:val="00D2466E"/>
    <w:rsid w:val="00D347F0"/>
    <w:rsid w:val="00D97E68"/>
    <w:rsid w:val="00DB4D29"/>
    <w:rsid w:val="00DD3D98"/>
    <w:rsid w:val="00E00893"/>
    <w:rsid w:val="00E20C1C"/>
    <w:rsid w:val="00E357F2"/>
    <w:rsid w:val="00E75633"/>
    <w:rsid w:val="00E87D55"/>
    <w:rsid w:val="00E91840"/>
    <w:rsid w:val="00E973FA"/>
    <w:rsid w:val="00EB4F7B"/>
    <w:rsid w:val="00EC640A"/>
    <w:rsid w:val="00ED5DA1"/>
    <w:rsid w:val="00EF479F"/>
    <w:rsid w:val="00F16586"/>
    <w:rsid w:val="00F31F48"/>
    <w:rsid w:val="00F562E6"/>
    <w:rsid w:val="00F70698"/>
    <w:rsid w:val="00F7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8BA9EC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325070" w:themeColor="accent1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360C85"/>
    <w:pPr>
      <w:widowControl w:val="0"/>
      <w:autoSpaceDE w:val="0"/>
      <w:autoSpaceDN w:val="0"/>
      <w:adjustRightInd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597797"/>
    <w:pPr>
      <w:tabs>
        <w:tab w:val="left" w:pos="9926"/>
      </w:tabs>
      <w:kinsoku w:val="0"/>
      <w:overflowPunct w:val="0"/>
      <w:spacing w:after="240"/>
      <w:outlineLvl w:val="0"/>
    </w:pPr>
    <w:rPr>
      <w:rFonts w:asciiTheme="majorHAnsi" w:hAnsiTheme="majorHAnsi" w:cs="Arial Black"/>
      <w:b/>
      <w:bCs/>
      <w:color w:val="E7696E" w:themeColor="accent4"/>
      <w:spacing w:val="20"/>
      <w:sz w:val="124"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qFormat/>
    <w:rsid w:val="00597797"/>
    <w:pPr>
      <w:spacing w:before="60"/>
    </w:pPr>
    <w:rPr>
      <w:caps/>
      <w:spacing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04A87"/>
    <w:rPr>
      <w:caps/>
      <w:spacing w:val="20"/>
    </w:rPr>
  </w:style>
  <w:style w:type="paragraph" w:styleId="Prrafodelista">
    <w:name w:val="List Paragraph"/>
    <w:basedOn w:val="Normal"/>
    <w:uiPriority w:val="1"/>
    <w:semiHidden/>
    <w:rPr>
      <w:rFonts w:ascii="Times New Roman" w:hAnsi="Times New Roman"/>
    </w:rPr>
  </w:style>
  <w:style w:type="paragraph" w:customStyle="1" w:styleId="Tabladeprrafo">
    <w:name w:val="Tabla de párrafo"/>
    <w:basedOn w:val="Normal"/>
    <w:uiPriority w:val="1"/>
    <w:semiHidden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EB4F7B"/>
    <w:pPr>
      <w:kinsoku w:val="0"/>
      <w:overflowPunct w:val="0"/>
      <w:spacing w:after="2640"/>
    </w:pPr>
    <w:rPr>
      <w:rFonts w:asciiTheme="majorHAnsi" w:hAnsiTheme="majorHAnsi" w:cs="Arial Black"/>
      <w:b/>
      <w:bCs/>
      <w:color w:val="E7696E" w:themeColor="accent4"/>
      <w:spacing w:val="20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B4F7B"/>
    <w:rPr>
      <w:rFonts w:asciiTheme="majorHAnsi" w:hAnsiTheme="majorHAnsi" w:cs="Arial Black"/>
      <w:b/>
      <w:bCs/>
      <w:color w:val="E7696E" w:themeColor="accent4"/>
      <w:spacing w:val="20"/>
      <w:sz w:val="44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F7B"/>
    <w:pPr>
      <w:kinsoku w:val="0"/>
      <w:overflowPunct w:val="0"/>
      <w:spacing w:after="120"/>
    </w:pPr>
    <w:rPr>
      <w:iCs/>
      <w:caps/>
      <w:spacing w:val="20"/>
      <w:sz w:val="36"/>
      <w:szCs w:val="42"/>
    </w:rPr>
  </w:style>
  <w:style w:type="character" w:customStyle="1" w:styleId="SubttuloCar">
    <w:name w:val="Subtítulo Car"/>
    <w:basedOn w:val="Fuentedeprrafopredeter"/>
    <w:link w:val="Subttulo"/>
    <w:uiPriority w:val="11"/>
    <w:rsid w:val="00EB4F7B"/>
    <w:rPr>
      <w:iCs/>
      <w:caps/>
      <w:spacing w:val="20"/>
      <w:sz w:val="36"/>
      <w:szCs w:val="42"/>
    </w:rPr>
  </w:style>
  <w:style w:type="character" w:customStyle="1" w:styleId="Ttulo1Car">
    <w:name w:val="Título 1 Car"/>
    <w:basedOn w:val="Fuentedeprrafopredeter"/>
    <w:link w:val="Ttulo1"/>
    <w:uiPriority w:val="9"/>
    <w:rsid w:val="00597797"/>
    <w:rPr>
      <w:rFonts w:asciiTheme="majorHAnsi" w:hAnsiTheme="majorHAnsi" w:cs="Arial Black"/>
      <w:b/>
      <w:bCs/>
      <w:color w:val="E7696E" w:themeColor="accent4"/>
      <w:spacing w:val="20"/>
      <w:sz w:val="124"/>
      <w:szCs w:val="72"/>
    </w:rPr>
  </w:style>
  <w:style w:type="table" w:styleId="Tablaconcuadrcula">
    <w:name w:val="Table Grid"/>
    <w:basedOn w:val="Tablanormal"/>
    <w:uiPriority w:val="39"/>
    <w:rsid w:val="00F7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0698"/>
    <w:rPr>
      <w:color w:val="808080"/>
    </w:rPr>
  </w:style>
  <w:style w:type="table" w:styleId="Tablanormal3">
    <w:name w:val="Plain Table 3"/>
    <w:basedOn w:val="Tablanormal"/>
    <w:uiPriority w:val="43"/>
    <w:rsid w:val="009179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image" Target="media/image1.jpeg" /><Relationship Id="rId4" Type="http://schemas.openxmlformats.org/officeDocument/2006/relationships/customXml" Target="../customXml/item4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ertificado%20de%20logro%20de%20secundaria.dotx" TargetMode="External" /></Relationships>
</file>

<file path=word/theme/theme1.xml><?xml version="1.0" encoding="utf-8"?>
<a:theme xmlns:a="http://schemas.openxmlformats.org/drawingml/2006/main" name="HighSchool">
  <a:themeElements>
    <a:clrScheme name="Custom 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25070"/>
      </a:accent1>
      <a:accent2>
        <a:srgbClr val="6E5B7C"/>
      </a:accent2>
      <a:accent3>
        <a:srgbClr val="B76579"/>
      </a:accent3>
      <a:accent4>
        <a:srgbClr val="E7696E"/>
      </a:accent4>
      <a:accent5>
        <a:srgbClr val="EDAD8B"/>
      </a:accent5>
      <a:accent6>
        <a:srgbClr val="ECE6E1"/>
      </a:accent6>
      <a:hlink>
        <a:srgbClr val="1D3142"/>
      </a:hlink>
      <a:folHlink>
        <a:srgbClr val="A38DB5"/>
      </a:folHlink>
    </a:clrScheme>
    <a:fontScheme name="Custom 10">
      <a:majorFont>
        <a:latin typeface="Georgia Bold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ighSchool" id="{18D8C6B2-338D-9646-9A89-8DF306C8CC06}" vid="{4CA1FE64-EDD4-1D41-8776-BF5D71AD5E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8116448-74F6-4D39-8FBF-486F9A9B5BD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A4099E9-95DC-4C65-9B50-15A8F6877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B2606-CE57-4941-AA0F-2980511F30B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0376DC2-2AAF-4757-BCC3-3C755EB133CA}">
  <ds:schemaRefs>
    <ds:schemaRef ds:uri="http://schemas.microsoft.com/office/2006/metadata/properties"/>
    <ds:schemaRef ds:uri="http://www.w3.org/2000/xmlns/"/>
    <ds:schemaRef ds:uri="71af3243-3dd4-4a8d-8c0d-dd76da1f02a5"/>
    <ds:schemaRef ds:uri="http://schemas.microsoft.com/sharepoint/v3"/>
    <ds:schemaRef ds:uri="http://www.w3.org/2001/XMLSchema-instance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Certificado%20de%20logro%20de%20secundaria.dotx</Template>
  <TotalTime>0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2025-09-23T03:42:00Z</dcterms:created>
  <dcterms:modified xsi:type="dcterms:W3CDTF">2025-09-23T03:42:00Z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